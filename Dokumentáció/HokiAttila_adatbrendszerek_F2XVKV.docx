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3FFFDDEA" w14:textId="77777777" w:rsidR="004D3B70" w:rsidRDefault="004D3B70" w:rsidP="00BC1D68">
      <w:pPr>
        <w:jc w:val="center"/>
        <w:rPr>
          <w:sz w:val="72"/>
          <w:szCs w:val="72"/>
        </w:rPr>
      </w:pPr>
    </w:p>
    <w:p w14:paraId="1FC0DF65" w14:textId="1484A6CE" w:rsidR="00BC1D68" w:rsidRPr="00D346A0" w:rsidRDefault="004D3B70" w:rsidP="00BC1D68">
      <w:pPr>
        <w:jc w:val="center"/>
        <w:rPr>
          <w:sz w:val="72"/>
          <w:szCs w:val="72"/>
        </w:rPr>
      </w:pPr>
      <w:r>
        <w:rPr>
          <w:sz w:val="72"/>
          <w:szCs w:val="72"/>
        </w:rPr>
        <w:t>Adatbázis rendszerek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30B30719" w:rsidR="00BC1D68" w:rsidRDefault="004D3B70" w:rsidP="00BC1D68">
      <w:pPr>
        <w:jc w:val="center"/>
        <w:rPr>
          <w:sz w:val="56"/>
          <w:szCs w:val="56"/>
        </w:rPr>
      </w:pPr>
      <w:r>
        <w:rPr>
          <w:sz w:val="56"/>
          <w:szCs w:val="56"/>
        </w:rPr>
        <w:t>Beadandó nagyfeladat</w:t>
      </w:r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1B679A0F" w:rsidR="00BC1D68" w:rsidRDefault="004D3B70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Hoki Attila</w:t>
      </w:r>
    </w:p>
    <w:p w14:paraId="597CF5FA" w14:textId="04C09964" w:rsidR="00BC1D68" w:rsidRPr="00BC1D68" w:rsidRDefault="004D3B7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F2XVKV</w:t>
      </w:r>
    </w:p>
    <w:p w14:paraId="45BA494A" w14:textId="169A6B03" w:rsidR="00BC1D68" w:rsidRDefault="00BC1D68">
      <w:pPr>
        <w:rPr>
          <w:sz w:val="40"/>
          <w:szCs w:val="40"/>
        </w:rPr>
      </w:pPr>
    </w:p>
    <w:p w14:paraId="231987BE" w14:textId="77777777" w:rsidR="004D3B70" w:rsidRDefault="004D3B70" w:rsidP="00BC1D68">
      <w:pPr>
        <w:jc w:val="center"/>
        <w:rPr>
          <w:sz w:val="32"/>
          <w:szCs w:val="32"/>
        </w:rPr>
      </w:pPr>
    </w:p>
    <w:p w14:paraId="3A358E6D" w14:textId="77777777" w:rsidR="004D3B70" w:rsidRDefault="004D3B70" w:rsidP="00BC1D68">
      <w:pPr>
        <w:jc w:val="center"/>
        <w:rPr>
          <w:sz w:val="32"/>
          <w:szCs w:val="32"/>
        </w:rPr>
      </w:pPr>
    </w:p>
    <w:p w14:paraId="0E2676D5" w14:textId="77777777" w:rsidR="004D3B70" w:rsidRDefault="004D3B70" w:rsidP="00BC1D68">
      <w:pPr>
        <w:jc w:val="center"/>
        <w:rPr>
          <w:sz w:val="32"/>
          <w:szCs w:val="32"/>
        </w:rPr>
      </w:pPr>
    </w:p>
    <w:p w14:paraId="238F8199" w14:textId="77777777" w:rsidR="004D3B70" w:rsidRDefault="004D3B70" w:rsidP="00BC1D68">
      <w:pPr>
        <w:jc w:val="center"/>
        <w:rPr>
          <w:sz w:val="32"/>
          <w:szCs w:val="32"/>
        </w:rPr>
      </w:pPr>
    </w:p>
    <w:p w14:paraId="256AFD50" w14:textId="77777777" w:rsidR="004D3B70" w:rsidRDefault="004D3B7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Tömegközlekedési nyilvántartó </w:t>
      </w:r>
    </w:p>
    <w:p w14:paraId="3D07FE5F" w14:textId="0E09B4D5" w:rsidR="00BC1D68" w:rsidRPr="00BC1D68" w:rsidRDefault="004D3B7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rendszer </w:t>
      </w: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729F2DD1" w14:textId="6982EEFB" w:rsidR="002D35FE" w:rsidRPr="004D3B70" w:rsidRDefault="00BC1D68" w:rsidP="004D3B70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</w:t>
      </w:r>
      <w:r w:rsidR="004D3B70">
        <w:rPr>
          <w:sz w:val="32"/>
          <w:szCs w:val="32"/>
        </w:rPr>
        <w:t>24</w:t>
      </w:r>
      <w:r w:rsidR="002D35FE">
        <w:br w:type="page"/>
      </w:r>
    </w:p>
    <w:p w14:paraId="1A7E29E8" w14:textId="029A4806" w:rsidR="00FE1039" w:rsidRPr="002C11E9" w:rsidRDefault="004D3B70" w:rsidP="009B4476">
      <w:pPr>
        <w:pStyle w:val="szdcmsor1"/>
        <w:rPr>
          <w:u w:val="single"/>
        </w:rPr>
      </w:pPr>
      <w:r w:rsidRPr="002C11E9">
        <w:rPr>
          <w:u w:val="single"/>
        </w:rPr>
        <w:lastRenderedPageBreak/>
        <w:t>Követelménykatalógus</w:t>
      </w:r>
      <w:r w:rsidR="002C11E9" w:rsidRPr="002C11E9">
        <w:rPr>
          <w:u w:val="single"/>
        </w:rPr>
        <w:t xml:space="preserve"> és Egyed Kapcsolat Diagram</w:t>
      </w:r>
    </w:p>
    <w:p w14:paraId="0C311722" w14:textId="40C7083B" w:rsidR="00EF775D" w:rsidRDefault="00A93E6F" w:rsidP="003300DB">
      <w:pPr>
        <w:pStyle w:val="szdszveg"/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74C531" wp14:editId="3E656A9C">
            <wp:simplePos x="0" y="0"/>
            <wp:positionH relativeFrom="margin">
              <wp:align>center</wp:align>
            </wp:positionH>
            <wp:positionV relativeFrom="paragraph">
              <wp:posOffset>2336165</wp:posOffset>
            </wp:positionV>
            <wp:extent cx="5623560" cy="6019800"/>
            <wp:effectExtent l="19050" t="19050" r="15240" b="19050"/>
            <wp:wrapTight wrapText="bothSides">
              <wp:wrapPolygon edited="0">
                <wp:start x="-73" y="-68"/>
                <wp:lineTo x="-73" y="21600"/>
                <wp:lineTo x="21585" y="21600"/>
                <wp:lineTo x="21585" y="-68"/>
                <wp:lineTo x="-73" y="-68"/>
              </wp:wrapPolygon>
            </wp:wrapTight>
            <wp:docPr id="268564358" name="Kép 2" descr="A képen diagram, szöveg, origami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64358" name="Kép 2" descr="A képen diagram, szöveg, origami, tervezés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6019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B70">
        <w:t xml:space="preserve">Az ország </w:t>
      </w:r>
      <w:r w:rsidR="003300DB">
        <w:t xml:space="preserve">nagyobb kiterjedésű (megye)városai külön belvárosi közlekedési rendszert valósítanak meg, </w:t>
      </w:r>
      <w:r w:rsidR="00964154">
        <w:t>mivel</w:t>
      </w:r>
      <w:r w:rsidR="003300DB">
        <w:t xml:space="preserve"> a területi kiterjedés miatt a belvárosi közlekedésnek komplexebb lakossági igényeknek kell eleget tennie. A dolgozat célja egy olyan belvárosi tömegközlekedési nyilvántartó </w:t>
      </w:r>
      <w:r w:rsidR="008D77D4">
        <w:t>tervezése</w:t>
      </w:r>
      <w:r w:rsidR="003300DB">
        <w:t xml:space="preserve">, ami eleget tesz </w:t>
      </w:r>
      <w:r w:rsidR="008D77D4">
        <w:t xml:space="preserve">a városi </w:t>
      </w:r>
      <w:r w:rsidR="003300DB">
        <w:t xml:space="preserve">közlekedés adattárolási és adatfeldolgozási igényeinek.  </w:t>
      </w:r>
      <w:r w:rsidR="008D77D4">
        <w:t>A legtöbb hazai rendszerhez hasonlóan a menetjegyek és a bérletek minden belvárosi közlekedési formára érvényesíthetőek (nincs járatonként külön jegy/bérlet), és mivel több közlekedési forma is van (busz, villamos, metr</w:t>
      </w:r>
      <w:r w:rsidR="00117142">
        <w:t>ó</w:t>
      </w:r>
      <w:r w:rsidR="008D77D4">
        <w:t xml:space="preserve"> stb.) így több </w:t>
      </w:r>
      <w:r w:rsidR="00964154">
        <w:t xml:space="preserve">típusú </w:t>
      </w:r>
      <w:r w:rsidR="008D77D4">
        <w:t>jármű adatait is tárolni kell.</w:t>
      </w:r>
    </w:p>
    <w:p w14:paraId="76BE2D05" w14:textId="1B59BB43" w:rsidR="00712288" w:rsidRPr="002C11E9" w:rsidRDefault="002C11E9" w:rsidP="00712288">
      <w:pPr>
        <w:pStyle w:val="szdcmsor1"/>
        <w:numPr>
          <w:ilvl w:val="0"/>
          <w:numId w:val="0"/>
        </w:numPr>
        <w:rPr>
          <w:u w:val="single"/>
        </w:rPr>
      </w:pPr>
      <w:r w:rsidRPr="002C11E9">
        <w:rPr>
          <w:u w:val="single"/>
        </w:rPr>
        <w:lastRenderedPageBreak/>
        <w:t>2</w:t>
      </w:r>
      <w:r w:rsidR="00DC0FBD" w:rsidRPr="002C11E9">
        <w:rPr>
          <w:u w:val="single"/>
        </w:rPr>
        <w:t xml:space="preserve">. EK Diagram Leképezése </w:t>
      </w:r>
    </w:p>
    <w:p w14:paraId="60A11CAC" w14:textId="3A2FB2E8" w:rsidR="00DC0FBD" w:rsidRPr="000E77FF" w:rsidRDefault="00DC0FBD" w:rsidP="0081260C">
      <w:pPr>
        <w:pStyle w:val="szdszveg"/>
        <w:spacing w:line="480" w:lineRule="auto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UTAS(</w:t>
      </w:r>
      <w:proofErr w:type="gramEnd"/>
      <w:r w:rsidRPr="000E77FF">
        <w:rPr>
          <w:b/>
          <w:bCs/>
          <w:sz w:val="28"/>
          <w:szCs w:val="24"/>
        </w:rPr>
        <w:t>utas</w:t>
      </w:r>
      <w:r w:rsidR="00B03BE5" w:rsidRPr="000E77FF">
        <w:rPr>
          <w:b/>
          <w:bCs/>
          <w:sz w:val="28"/>
          <w:szCs w:val="24"/>
        </w:rPr>
        <w:t>_id</w:t>
      </w:r>
      <w:r w:rsidR="00B03BE5" w:rsidRPr="002C11E9">
        <w:rPr>
          <w:b/>
          <w:bCs/>
          <w:sz w:val="28"/>
          <w:szCs w:val="24"/>
        </w:rPr>
        <w:t>,</w:t>
      </w:r>
      <w:r w:rsidR="00B03BE5" w:rsidRPr="000E77FF">
        <w:rPr>
          <w:sz w:val="28"/>
          <w:szCs w:val="24"/>
        </w:rPr>
        <w:t xml:space="preserve"> nev, tel_szam, lakcim, szul_datum, nem</w:t>
      </w:r>
      <w:r w:rsidR="00D41765" w:rsidRPr="000E77FF">
        <w:rPr>
          <w:sz w:val="28"/>
          <w:szCs w:val="24"/>
        </w:rPr>
        <w:t xml:space="preserve">, </w:t>
      </w:r>
      <w:r w:rsidR="00D41765" w:rsidRPr="000E77FF">
        <w:rPr>
          <w:rFonts w:cstheme="minorHAnsi"/>
          <w:i/>
          <w:iCs/>
          <w:sz w:val="28"/>
          <w:szCs w:val="24"/>
        </w:rPr>
        <w:t>berlet_szam</w:t>
      </w:r>
      <w:r w:rsidRPr="000E77FF">
        <w:rPr>
          <w:sz w:val="28"/>
          <w:szCs w:val="24"/>
        </w:rPr>
        <w:t>)</w:t>
      </w:r>
    </w:p>
    <w:p w14:paraId="42CCCFD1" w14:textId="0280F04C" w:rsidR="00B03BE5" w:rsidRPr="000E77FF" w:rsidRDefault="00B03BE5" w:rsidP="0081260C">
      <w:pPr>
        <w:pStyle w:val="szdszveg"/>
        <w:spacing w:line="480" w:lineRule="auto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SOFOR(</w:t>
      </w:r>
      <w:proofErr w:type="gramEnd"/>
      <w:r w:rsidRPr="000E77FF">
        <w:rPr>
          <w:b/>
          <w:bCs/>
          <w:sz w:val="28"/>
          <w:szCs w:val="24"/>
        </w:rPr>
        <w:t>sofor_id</w:t>
      </w:r>
      <w:r w:rsidRPr="000E77FF">
        <w:rPr>
          <w:sz w:val="28"/>
          <w:szCs w:val="24"/>
        </w:rPr>
        <w:t>, nev, tel_szam, lakcim, szul_datum, nem, jogositvany_tipus)</w:t>
      </w:r>
    </w:p>
    <w:p w14:paraId="5CA081B6" w14:textId="41FC0FEF" w:rsidR="00B03BE5" w:rsidRPr="000E77FF" w:rsidRDefault="00B03BE5" w:rsidP="0081260C">
      <w:pPr>
        <w:pStyle w:val="szdszveg"/>
        <w:spacing w:line="480" w:lineRule="auto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BERLET(</w:t>
      </w:r>
      <w:proofErr w:type="gramEnd"/>
      <w:r w:rsidRPr="000E77FF">
        <w:rPr>
          <w:b/>
          <w:bCs/>
          <w:sz w:val="28"/>
          <w:szCs w:val="24"/>
        </w:rPr>
        <w:t>berlet_szam</w:t>
      </w:r>
      <w:r w:rsidRPr="000E77FF">
        <w:rPr>
          <w:sz w:val="28"/>
          <w:szCs w:val="24"/>
        </w:rPr>
        <w:t>, ar, tipus, vasarlasi_datum, lejarati_datum)</w:t>
      </w:r>
    </w:p>
    <w:p w14:paraId="7C797A86" w14:textId="5F694751" w:rsidR="00B03BE5" w:rsidRPr="000E77FF" w:rsidRDefault="00B03BE5" w:rsidP="0081260C">
      <w:pPr>
        <w:pStyle w:val="szdszveg"/>
        <w:spacing w:line="480" w:lineRule="auto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MENETJEGY(</w:t>
      </w:r>
      <w:proofErr w:type="gramEnd"/>
      <w:r w:rsidRPr="000E77FF">
        <w:rPr>
          <w:b/>
          <w:bCs/>
          <w:sz w:val="28"/>
          <w:szCs w:val="24"/>
        </w:rPr>
        <w:t>jegyszam</w:t>
      </w:r>
      <w:r w:rsidRPr="000E77FF">
        <w:rPr>
          <w:sz w:val="28"/>
          <w:szCs w:val="24"/>
        </w:rPr>
        <w:t>, vasarlasi_datum, lejarati_datum, ar)</w:t>
      </w:r>
    </w:p>
    <w:p w14:paraId="0BF8308B" w14:textId="114D1B1C" w:rsidR="00B03BE5" w:rsidRPr="000E77FF" w:rsidRDefault="00B03BE5" w:rsidP="0081260C">
      <w:pPr>
        <w:pStyle w:val="szdszveg"/>
        <w:spacing w:line="480" w:lineRule="auto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GEPJARMUVEK(</w:t>
      </w:r>
      <w:proofErr w:type="gramEnd"/>
      <w:r w:rsidRPr="000E77FF">
        <w:rPr>
          <w:b/>
          <w:bCs/>
          <w:sz w:val="28"/>
          <w:szCs w:val="24"/>
        </w:rPr>
        <w:t>alvazszam</w:t>
      </w:r>
      <w:r w:rsidRPr="000E77FF">
        <w:rPr>
          <w:sz w:val="28"/>
          <w:szCs w:val="24"/>
        </w:rPr>
        <w:t>, tipus, modell, ferohely)</w:t>
      </w:r>
    </w:p>
    <w:p w14:paraId="1A445008" w14:textId="4ECDCE57" w:rsidR="00B03BE5" w:rsidRPr="000E77FF" w:rsidRDefault="00B03BE5" w:rsidP="0081260C">
      <w:pPr>
        <w:pStyle w:val="szdszveg"/>
        <w:spacing w:line="480" w:lineRule="auto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JARAT(</w:t>
      </w:r>
      <w:proofErr w:type="gramEnd"/>
      <w:r w:rsidRPr="000E77FF">
        <w:rPr>
          <w:b/>
          <w:bCs/>
          <w:sz w:val="28"/>
          <w:szCs w:val="24"/>
        </w:rPr>
        <w:t>sofor_id, alvazszam</w:t>
      </w:r>
      <w:r w:rsidRPr="000E77FF">
        <w:rPr>
          <w:sz w:val="28"/>
          <w:szCs w:val="24"/>
        </w:rPr>
        <w:t>, indulas, erkezes, kezdo_allomas, veg_allomas)</w:t>
      </w:r>
    </w:p>
    <w:p w14:paraId="4CA7EA50" w14:textId="63191ADF" w:rsidR="00B03BE5" w:rsidRPr="000E77FF" w:rsidRDefault="00D41765" w:rsidP="0081260C">
      <w:pPr>
        <w:pStyle w:val="szdszveg"/>
        <w:spacing w:line="480" w:lineRule="auto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UTAZAS(</w:t>
      </w:r>
      <w:proofErr w:type="gramEnd"/>
      <w:r w:rsidRPr="000E77FF">
        <w:rPr>
          <w:b/>
          <w:bCs/>
          <w:sz w:val="28"/>
          <w:szCs w:val="24"/>
        </w:rPr>
        <w:t>utas_id, alvazszam</w:t>
      </w:r>
      <w:r w:rsidRPr="000E77FF">
        <w:rPr>
          <w:sz w:val="28"/>
          <w:szCs w:val="24"/>
        </w:rPr>
        <w:t xml:space="preserve">, leszallas, felszallas) </w:t>
      </w:r>
    </w:p>
    <w:p w14:paraId="79602124" w14:textId="304F68D0" w:rsidR="002C11E9" w:rsidRDefault="00D41765" w:rsidP="0081260C">
      <w:pPr>
        <w:pStyle w:val="szdszveg"/>
        <w:spacing w:line="480" w:lineRule="auto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JEGYNYILVANTARTAS(</w:t>
      </w:r>
      <w:proofErr w:type="gramEnd"/>
      <w:r w:rsidRPr="000E77FF">
        <w:rPr>
          <w:b/>
          <w:bCs/>
          <w:sz w:val="28"/>
          <w:szCs w:val="24"/>
        </w:rPr>
        <w:t>utas_id, jegyszam</w:t>
      </w:r>
      <w:r w:rsidRPr="000E77FF">
        <w:rPr>
          <w:sz w:val="28"/>
          <w:szCs w:val="24"/>
        </w:rPr>
        <w:t>)</w:t>
      </w:r>
    </w:p>
    <w:p w14:paraId="0DE369C5" w14:textId="7DD18EFD" w:rsidR="002C11E9" w:rsidRPr="002C11E9" w:rsidRDefault="002C11E9" w:rsidP="0081260C">
      <w:pPr>
        <w:pStyle w:val="szdszveg"/>
        <w:spacing w:line="480" w:lineRule="auto"/>
        <w:ind w:firstLine="0"/>
        <w:rPr>
          <w:b/>
          <w:bCs/>
          <w:sz w:val="28"/>
          <w:szCs w:val="24"/>
          <w:u w:val="single"/>
        </w:rPr>
      </w:pPr>
      <w:r w:rsidRPr="002C11E9">
        <w:rPr>
          <w:b/>
          <w:bCs/>
          <w:sz w:val="28"/>
          <w:szCs w:val="24"/>
          <w:u w:val="single"/>
        </w:rPr>
        <w:t>3. Normalizálás</w:t>
      </w:r>
    </w:p>
    <w:p w14:paraId="440E77BA" w14:textId="7B54C342" w:rsidR="00EF775D" w:rsidRDefault="002C11E9" w:rsidP="002C11E9">
      <w:pPr>
        <w:pStyle w:val="szdszveg"/>
        <w:spacing w:line="240" w:lineRule="auto"/>
        <w:ind w:firstLine="0"/>
        <w:rPr>
          <w:szCs w:val="24"/>
        </w:rPr>
      </w:pPr>
      <w:r w:rsidRPr="002C11E9">
        <w:rPr>
          <w:b/>
          <w:bCs/>
          <w:szCs w:val="24"/>
        </w:rPr>
        <w:t xml:space="preserve">1NF: </w:t>
      </w:r>
      <w:r w:rsidRPr="002C11E9">
        <w:rPr>
          <w:szCs w:val="24"/>
        </w:rPr>
        <w:t xml:space="preserve">Egyik tábla sem sérti az első normálformát, mivel minden tábla </w:t>
      </w:r>
      <w:r w:rsidR="00DE0A53">
        <w:rPr>
          <w:szCs w:val="24"/>
        </w:rPr>
        <w:t xml:space="preserve">rendelkezik </w:t>
      </w:r>
      <w:r w:rsidRPr="002C11E9">
        <w:rPr>
          <w:szCs w:val="24"/>
        </w:rPr>
        <w:t xml:space="preserve">elsődleges </w:t>
      </w:r>
      <w:r w:rsidR="00DE0A53">
        <w:rPr>
          <w:szCs w:val="24"/>
        </w:rPr>
        <w:t>kulccsal</w:t>
      </w:r>
      <w:r w:rsidRPr="002C11E9">
        <w:rPr>
          <w:szCs w:val="24"/>
        </w:rPr>
        <w:t xml:space="preserve"> és </w:t>
      </w:r>
      <w:r w:rsidR="00DE0A53">
        <w:rPr>
          <w:szCs w:val="24"/>
        </w:rPr>
        <w:t xml:space="preserve">nincsenek </w:t>
      </w:r>
      <w:r w:rsidR="005A6473">
        <w:rPr>
          <w:szCs w:val="24"/>
        </w:rPr>
        <w:t>összetett</w:t>
      </w:r>
      <w:r w:rsidR="00DE0A53">
        <w:rPr>
          <w:szCs w:val="24"/>
        </w:rPr>
        <w:t xml:space="preserve"> attribútumok.</w:t>
      </w:r>
    </w:p>
    <w:p w14:paraId="2255F4E8" w14:textId="77777777" w:rsidR="002C11E9" w:rsidRPr="002C11E9" w:rsidRDefault="002C11E9" w:rsidP="002C11E9">
      <w:pPr>
        <w:pStyle w:val="szdszveg"/>
        <w:spacing w:line="240" w:lineRule="auto"/>
        <w:ind w:firstLine="0"/>
        <w:rPr>
          <w:szCs w:val="24"/>
        </w:rPr>
      </w:pPr>
    </w:p>
    <w:p w14:paraId="6180050A" w14:textId="189B7571" w:rsidR="002C11E9" w:rsidRDefault="002C11E9" w:rsidP="002C11E9">
      <w:pPr>
        <w:pStyle w:val="szdszveg"/>
        <w:spacing w:line="240" w:lineRule="auto"/>
        <w:ind w:firstLine="0"/>
        <w:rPr>
          <w:szCs w:val="24"/>
        </w:rPr>
      </w:pPr>
      <w:r w:rsidRPr="002C11E9">
        <w:rPr>
          <w:b/>
          <w:bCs/>
          <w:szCs w:val="24"/>
        </w:rPr>
        <w:t>2NF</w:t>
      </w:r>
      <w:r w:rsidRPr="002C11E9">
        <w:rPr>
          <w:szCs w:val="24"/>
        </w:rPr>
        <w:t xml:space="preserve">: A táblák megfelelnek a második normálformának, hiszen minden nem kulcs attribútum teljesen függ a tábla </w:t>
      </w:r>
      <w:r w:rsidR="005A6473" w:rsidRPr="002C11E9">
        <w:rPr>
          <w:szCs w:val="24"/>
        </w:rPr>
        <w:t>elsődleges</w:t>
      </w:r>
      <w:r w:rsidRPr="002C11E9">
        <w:rPr>
          <w:szCs w:val="24"/>
        </w:rPr>
        <w:t xml:space="preserve"> kulcsától.</w:t>
      </w:r>
    </w:p>
    <w:p w14:paraId="7BB9C56A" w14:textId="77777777" w:rsidR="002C11E9" w:rsidRDefault="002C11E9" w:rsidP="002C11E9">
      <w:pPr>
        <w:pStyle w:val="szdszveg"/>
        <w:spacing w:line="240" w:lineRule="auto"/>
        <w:ind w:firstLine="0"/>
        <w:rPr>
          <w:szCs w:val="24"/>
        </w:rPr>
      </w:pPr>
    </w:p>
    <w:p w14:paraId="012085AA" w14:textId="09FF8AC2" w:rsidR="002C11E9" w:rsidRDefault="002C11E9" w:rsidP="002C11E9">
      <w:pPr>
        <w:pStyle w:val="szdszveg"/>
        <w:spacing w:line="240" w:lineRule="auto"/>
        <w:ind w:firstLine="0"/>
        <w:rPr>
          <w:szCs w:val="24"/>
        </w:rPr>
      </w:pPr>
      <w:r w:rsidRPr="002C11E9">
        <w:rPr>
          <w:b/>
          <w:bCs/>
          <w:szCs w:val="24"/>
        </w:rPr>
        <w:t>3NF:</w:t>
      </w:r>
      <w:r>
        <w:rPr>
          <w:b/>
          <w:bCs/>
          <w:szCs w:val="24"/>
        </w:rPr>
        <w:t xml:space="preserve"> </w:t>
      </w:r>
      <w:r w:rsidRPr="0067557D">
        <w:rPr>
          <w:szCs w:val="24"/>
        </w:rPr>
        <w:t xml:space="preserve">A BERLET táblában található {típus} </w:t>
      </w:r>
      <w:r w:rsidRPr="0067557D">
        <w:rPr>
          <w:rFonts w:cs="Times New Roman"/>
          <w:szCs w:val="24"/>
        </w:rPr>
        <w:t>→</w:t>
      </w:r>
      <w:r w:rsidRPr="0067557D">
        <w:rPr>
          <w:szCs w:val="24"/>
        </w:rPr>
        <w:t>{ár}</w:t>
      </w:r>
      <w:r w:rsidR="0067557D" w:rsidRPr="0067557D">
        <w:rPr>
          <w:szCs w:val="24"/>
        </w:rPr>
        <w:t xml:space="preserve"> funkcionális függőség elrontja a harmadik normálformát. Ezért létrehozzuk a BERLET_</w:t>
      </w:r>
      <w:proofErr w:type="gramStart"/>
      <w:r w:rsidR="0067557D" w:rsidRPr="0067557D">
        <w:rPr>
          <w:szCs w:val="24"/>
        </w:rPr>
        <w:t>TIPUS</w:t>
      </w:r>
      <w:r w:rsidR="0067557D">
        <w:rPr>
          <w:szCs w:val="24"/>
        </w:rPr>
        <w:t>(</w:t>
      </w:r>
      <w:proofErr w:type="gramEnd"/>
      <w:r w:rsidR="0067557D" w:rsidRPr="0067557D">
        <w:rPr>
          <w:b/>
          <w:bCs/>
          <w:szCs w:val="24"/>
        </w:rPr>
        <w:t>tipus</w:t>
      </w:r>
      <w:r w:rsidR="0067557D">
        <w:rPr>
          <w:szCs w:val="24"/>
        </w:rPr>
        <w:t>,ar)</w:t>
      </w:r>
      <w:r w:rsidR="0067557D" w:rsidRPr="0067557D">
        <w:rPr>
          <w:szCs w:val="24"/>
        </w:rPr>
        <w:t xml:space="preserve"> táblát.</w:t>
      </w:r>
    </w:p>
    <w:p w14:paraId="282F2A23" w14:textId="77777777" w:rsidR="0067557D" w:rsidRDefault="0067557D" w:rsidP="002C11E9">
      <w:pPr>
        <w:pStyle w:val="szdszveg"/>
        <w:spacing w:line="240" w:lineRule="auto"/>
        <w:ind w:firstLine="0"/>
        <w:rPr>
          <w:szCs w:val="24"/>
        </w:rPr>
      </w:pPr>
    </w:p>
    <w:p w14:paraId="53FB9A84" w14:textId="4FD05523" w:rsidR="0067557D" w:rsidRDefault="0067557D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Vagyis normalizálást követően a relációs adatbázis sémák:</w:t>
      </w:r>
    </w:p>
    <w:p w14:paraId="26AE5479" w14:textId="77777777" w:rsidR="0067557D" w:rsidRDefault="0067557D" w:rsidP="002C11E9">
      <w:pPr>
        <w:pStyle w:val="szdszveg"/>
        <w:spacing w:line="240" w:lineRule="auto"/>
        <w:ind w:firstLine="0"/>
        <w:rPr>
          <w:szCs w:val="24"/>
        </w:rPr>
      </w:pPr>
    </w:p>
    <w:p w14:paraId="454F2561" w14:textId="77777777" w:rsidR="0067557D" w:rsidRPr="000E77FF" w:rsidRDefault="0067557D" w:rsidP="0067557D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UTAS(</w:t>
      </w:r>
      <w:proofErr w:type="gramEnd"/>
      <w:r w:rsidRPr="000E77FF">
        <w:rPr>
          <w:b/>
          <w:bCs/>
          <w:sz w:val="28"/>
          <w:szCs w:val="24"/>
        </w:rPr>
        <w:t>utas_id</w:t>
      </w:r>
      <w:r w:rsidRPr="002C11E9">
        <w:rPr>
          <w:b/>
          <w:bCs/>
          <w:sz w:val="28"/>
          <w:szCs w:val="24"/>
        </w:rPr>
        <w:t>,</w:t>
      </w:r>
      <w:r w:rsidRPr="000E77FF">
        <w:rPr>
          <w:sz w:val="28"/>
          <w:szCs w:val="24"/>
        </w:rPr>
        <w:t xml:space="preserve"> nev, tel_szam, lakcim, szul_datum, nem, </w:t>
      </w:r>
      <w:r w:rsidRPr="000E77FF">
        <w:rPr>
          <w:rFonts w:cstheme="minorHAnsi"/>
          <w:i/>
          <w:iCs/>
          <w:sz w:val="28"/>
          <w:szCs w:val="24"/>
        </w:rPr>
        <w:t>berlet_szam</w:t>
      </w:r>
      <w:r w:rsidRPr="000E77FF">
        <w:rPr>
          <w:sz w:val="28"/>
          <w:szCs w:val="24"/>
        </w:rPr>
        <w:t>)</w:t>
      </w:r>
    </w:p>
    <w:p w14:paraId="0859E624" w14:textId="77777777" w:rsidR="0067557D" w:rsidRPr="000E77FF" w:rsidRDefault="0067557D" w:rsidP="0067557D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SOFOR(</w:t>
      </w:r>
      <w:proofErr w:type="gramEnd"/>
      <w:r w:rsidRPr="000E77FF">
        <w:rPr>
          <w:b/>
          <w:bCs/>
          <w:sz w:val="28"/>
          <w:szCs w:val="24"/>
        </w:rPr>
        <w:t>sofor_id</w:t>
      </w:r>
      <w:r w:rsidRPr="000E77FF">
        <w:rPr>
          <w:sz w:val="28"/>
          <w:szCs w:val="24"/>
        </w:rPr>
        <w:t>, nev, tel_szam, lakcim, szul_datum, nem, jogositvany_tipus)</w:t>
      </w:r>
    </w:p>
    <w:p w14:paraId="7BDE95C4" w14:textId="5D68B740" w:rsidR="0067557D" w:rsidRDefault="0067557D" w:rsidP="0067557D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BERLET(</w:t>
      </w:r>
      <w:proofErr w:type="gramEnd"/>
      <w:r w:rsidRPr="000E77FF">
        <w:rPr>
          <w:b/>
          <w:bCs/>
          <w:sz w:val="28"/>
          <w:szCs w:val="24"/>
        </w:rPr>
        <w:t>berlet_szam</w:t>
      </w:r>
      <w:r w:rsidRPr="000E77FF">
        <w:rPr>
          <w:sz w:val="28"/>
          <w:szCs w:val="24"/>
        </w:rPr>
        <w:t>, vasarlasi_datum, lejarati_datum</w:t>
      </w:r>
      <w:r>
        <w:rPr>
          <w:sz w:val="28"/>
          <w:szCs w:val="24"/>
        </w:rPr>
        <w:t xml:space="preserve">, </w:t>
      </w:r>
      <w:r w:rsidRPr="0067557D">
        <w:rPr>
          <w:i/>
          <w:iCs/>
          <w:sz w:val="28"/>
          <w:szCs w:val="24"/>
        </w:rPr>
        <w:t>tipus</w:t>
      </w:r>
      <w:r w:rsidRPr="000E77FF">
        <w:rPr>
          <w:sz w:val="28"/>
          <w:szCs w:val="24"/>
        </w:rPr>
        <w:t>)</w:t>
      </w:r>
    </w:p>
    <w:p w14:paraId="6B1222BD" w14:textId="36FC6D28" w:rsidR="0067557D" w:rsidRPr="000E77FF" w:rsidRDefault="0067557D" w:rsidP="0067557D">
      <w:pPr>
        <w:pStyle w:val="szdszveg"/>
        <w:ind w:firstLine="0"/>
        <w:rPr>
          <w:sz w:val="28"/>
          <w:szCs w:val="24"/>
        </w:rPr>
      </w:pPr>
      <w:r>
        <w:rPr>
          <w:sz w:val="28"/>
          <w:szCs w:val="24"/>
        </w:rPr>
        <w:t>BERLET_</w:t>
      </w:r>
      <w:proofErr w:type="gramStart"/>
      <w:r>
        <w:rPr>
          <w:sz w:val="28"/>
          <w:szCs w:val="24"/>
        </w:rPr>
        <w:t>TIPUS(</w:t>
      </w:r>
      <w:proofErr w:type="gramEnd"/>
      <w:r w:rsidRPr="0067557D">
        <w:rPr>
          <w:b/>
          <w:bCs/>
          <w:sz w:val="28"/>
          <w:szCs w:val="24"/>
        </w:rPr>
        <w:t>tipus</w:t>
      </w:r>
      <w:r>
        <w:rPr>
          <w:sz w:val="28"/>
          <w:szCs w:val="24"/>
        </w:rPr>
        <w:t>, ar)</w:t>
      </w:r>
    </w:p>
    <w:p w14:paraId="2524843B" w14:textId="77777777" w:rsidR="0067557D" w:rsidRPr="000E77FF" w:rsidRDefault="0067557D" w:rsidP="0067557D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MENETJEGY(</w:t>
      </w:r>
      <w:proofErr w:type="gramEnd"/>
      <w:r w:rsidRPr="000E77FF">
        <w:rPr>
          <w:b/>
          <w:bCs/>
          <w:sz w:val="28"/>
          <w:szCs w:val="24"/>
        </w:rPr>
        <w:t>jegyszam</w:t>
      </w:r>
      <w:r w:rsidRPr="000E77FF">
        <w:rPr>
          <w:sz w:val="28"/>
          <w:szCs w:val="24"/>
        </w:rPr>
        <w:t>, vasarlasi_datum, lejarati_datum, ar)</w:t>
      </w:r>
    </w:p>
    <w:p w14:paraId="04F18103" w14:textId="77777777" w:rsidR="0067557D" w:rsidRPr="000E77FF" w:rsidRDefault="0067557D" w:rsidP="0067557D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GEPJARMUVEK(</w:t>
      </w:r>
      <w:proofErr w:type="gramEnd"/>
      <w:r w:rsidRPr="000E77FF">
        <w:rPr>
          <w:b/>
          <w:bCs/>
          <w:sz w:val="28"/>
          <w:szCs w:val="24"/>
        </w:rPr>
        <w:t>alvazszam</w:t>
      </w:r>
      <w:r w:rsidRPr="000E77FF">
        <w:rPr>
          <w:sz w:val="28"/>
          <w:szCs w:val="24"/>
        </w:rPr>
        <w:t>, tipus, modell, ferohely)</w:t>
      </w:r>
    </w:p>
    <w:p w14:paraId="3FEEFEB2" w14:textId="77777777" w:rsidR="0067557D" w:rsidRPr="000E77FF" w:rsidRDefault="0067557D" w:rsidP="0067557D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JARAT(</w:t>
      </w:r>
      <w:proofErr w:type="gramEnd"/>
      <w:r w:rsidRPr="000E77FF">
        <w:rPr>
          <w:b/>
          <w:bCs/>
          <w:sz w:val="28"/>
          <w:szCs w:val="24"/>
        </w:rPr>
        <w:t>sofor_id, alvazszam</w:t>
      </w:r>
      <w:r w:rsidRPr="000E77FF">
        <w:rPr>
          <w:sz w:val="28"/>
          <w:szCs w:val="24"/>
        </w:rPr>
        <w:t>, indulas, erkezes, kezdo_allomas, veg_allomas)</w:t>
      </w:r>
    </w:p>
    <w:p w14:paraId="4EADCBC1" w14:textId="36C43841" w:rsidR="0067557D" w:rsidRPr="000E77FF" w:rsidRDefault="0067557D" w:rsidP="0067557D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UTAZAS(</w:t>
      </w:r>
      <w:proofErr w:type="gramEnd"/>
      <w:r w:rsidRPr="000E77FF">
        <w:rPr>
          <w:b/>
          <w:bCs/>
          <w:sz w:val="28"/>
          <w:szCs w:val="24"/>
        </w:rPr>
        <w:t>utas_id, alvazszam</w:t>
      </w:r>
      <w:r w:rsidRPr="000E77FF">
        <w:rPr>
          <w:sz w:val="28"/>
          <w:szCs w:val="24"/>
        </w:rPr>
        <w:t>, leszallas, felszallas)</w:t>
      </w:r>
    </w:p>
    <w:p w14:paraId="7C6E83D3" w14:textId="77777777" w:rsidR="0067557D" w:rsidRDefault="0067557D" w:rsidP="0067557D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JEGYNYILVANTARTAS(</w:t>
      </w:r>
      <w:proofErr w:type="gramEnd"/>
      <w:r w:rsidRPr="000E77FF">
        <w:rPr>
          <w:b/>
          <w:bCs/>
          <w:sz w:val="28"/>
          <w:szCs w:val="24"/>
        </w:rPr>
        <w:t>utas_id, jegyszam</w:t>
      </w:r>
      <w:r w:rsidRPr="000E77FF">
        <w:rPr>
          <w:sz w:val="28"/>
          <w:szCs w:val="24"/>
        </w:rPr>
        <w:t>)</w:t>
      </w:r>
    </w:p>
    <w:p w14:paraId="06F9F2D8" w14:textId="424F1478" w:rsidR="0067557D" w:rsidRPr="0067557D" w:rsidRDefault="0067557D" w:rsidP="002C11E9">
      <w:pPr>
        <w:pStyle w:val="szdszveg"/>
        <w:spacing w:line="240" w:lineRule="auto"/>
        <w:ind w:firstLine="0"/>
        <w:rPr>
          <w:b/>
          <w:bCs/>
          <w:sz w:val="28"/>
          <w:szCs w:val="28"/>
          <w:u w:val="single"/>
        </w:rPr>
      </w:pPr>
      <w:r w:rsidRPr="0067557D">
        <w:rPr>
          <w:b/>
          <w:bCs/>
          <w:sz w:val="28"/>
          <w:szCs w:val="28"/>
          <w:u w:val="single"/>
        </w:rPr>
        <w:lastRenderedPageBreak/>
        <w:t>4. Adat típusok és tartományok</w:t>
      </w:r>
    </w:p>
    <w:p w14:paraId="6941EC8B" w14:textId="77777777" w:rsidR="0067557D" w:rsidRDefault="0067557D" w:rsidP="002C11E9">
      <w:pPr>
        <w:pStyle w:val="szdszveg"/>
        <w:spacing w:line="240" w:lineRule="auto"/>
        <w:ind w:firstLine="0"/>
        <w:rPr>
          <w:b/>
          <w:bCs/>
          <w:szCs w:val="24"/>
        </w:rPr>
      </w:pPr>
    </w:p>
    <w:p w14:paraId="4BD2E20A" w14:textId="77777777" w:rsidR="0067557D" w:rsidRPr="000E77FF" w:rsidRDefault="0067557D" w:rsidP="0067557D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UTAS(</w:t>
      </w:r>
      <w:proofErr w:type="gramEnd"/>
      <w:r w:rsidRPr="000E77FF">
        <w:rPr>
          <w:b/>
          <w:bCs/>
          <w:sz w:val="28"/>
          <w:szCs w:val="24"/>
        </w:rPr>
        <w:t>utas_id</w:t>
      </w:r>
      <w:r w:rsidRPr="002C11E9">
        <w:rPr>
          <w:b/>
          <w:bCs/>
          <w:sz w:val="28"/>
          <w:szCs w:val="24"/>
        </w:rPr>
        <w:t>,</w:t>
      </w:r>
      <w:r w:rsidRPr="000E77FF">
        <w:rPr>
          <w:sz w:val="28"/>
          <w:szCs w:val="24"/>
        </w:rPr>
        <w:t xml:space="preserve"> nev, tel_szam, lakcim, szul_datum, nem, </w:t>
      </w:r>
      <w:r w:rsidRPr="000E77FF">
        <w:rPr>
          <w:rFonts w:cstheme="minorHAnsi"/>
          <w:i/>
          <w:iCs/>
          <w:sz w:val="28"/>
          <w:szCs w:val="24"/>
        </w:rPr>
        <w:t>berlet_szam</w:t>
      </w:r>
      <w:r w:rsidRPr="000E77FF">
        <w:rPr>
          <w:sz w:val="28"/>
          <w:szCs w:val="24"/>
        </w:rPr>
        <w:t>)</w:t>
      </w:r>
    </w:p>
    <w:p w14:paraId="31EA1FD3" w14:textId="77777777" w:rsidR="0067557D" w:rsidRDefault="0067557D" w:rsidP="002C11E9">
      <w:pPr>
        <w:pStyle w:val="szdszveg"/>
        <w:spacing w:line="240" w:lineRule="auto"/>
        <w:ind w:firstLine="0"/>
        <w:rPr>
          <w:szCs w:val="24"/>
        </w:rPr>
      </w:pPr>
    </w:p>
    <w:p w14:paraId="0B7BA989" w14:textId="0869A559" w:rsidR="0067557D" w:rsidRDefault="0067557D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 xml:space="preserve">dom(utas_id) = {auto_inc, </w:t>
      </w:r>
      <w:r w:rsidR="003846BC">
        <w:rPr>
          <w:szCs w:val="24"/>
        </w:rPr>
        <w:t xml:space="preserve">előjel nélküli </w:t>
      </w:r>
      <w:r>
        <w:rPr>
          <w:szCs w:val="24"/>
        </w:rPr>
        <w:t>egész szám}</w:t>
      </w:r>
    </w:p>
    <w:p w14:paraId="06228AE4" w14:textId="3C968A4A" w:rsidR="0067557D" w:rsidRDefault="0067557D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dom(nev) = {szöveg, max 25}</w:t>
      </w:r>
    </w:p>
    <w:p w14:paraId="2D698B0D" w14:textId="0D760AE2" w:rsidR="0067557D" w:rsidRDefault="0067557D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dom(tel_szam) = {szöveg, max 25}</w:t>
      </w:r>
    </w:p>
    <w:p w14:paraId="11502A31" w14:textId="2066C65E" w:rsidR="0067557D" w:rsidRDefault="0067557D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dom(lakcim) = {szöveg, max 50}</w:t>
      </w:r>
    </w:p>
    <w:p w14:paraId="7C161E72" w14:textId="7D6F8B2B" w:rsidR="0067557D" w:rsidRDefault="0067557D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dom(szul_datum) = {dátum, érvényes}</w:t>
      </w:r>
    </w:p>
    <w:p w14:paraId="2D68050C" w14:textId="0A965808" w:rsidR="003846BC" w:rsidRDefault="0067557D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dom(nem) = {szöveg}</w:t>
      </w:r>
    </w:p>
    <w:p w14:paraId="5F540204" w14:textId="78715488" w:rsidR="0024058D" w:rsidRDefault="0024058D" w:rsidP="002C11E9">
      <w:pPr>
        <w:pStyle w:val="szdszveg"/>
        <w:spacing w:line="240" w:lineRule="auto"/>
        <w:ind w:firstLine="0"/>
        <w:rPr>
          <w:szCs w:val="24"/>
        </w:rPr>
      </w:pPr>
      <w:r w:rsidRPr="00570BD4">
        <w:rPr>
          <w:i/>
          <w:iCs/>
          <w:szCs w:val="24"/>
        </w:rPr>
        <w:t>berlet_szam</w:t>
      </w:r>
      <w:r>
        <w:rPr>
          <w:szCs w:val="24"/>
        </w:rPr>
        <w:t>: külső kulcs (</w:t>
      </w:r>
      <w:proofErr w:type="spellStart"/>
      <w:r>
        <w:rPr>
          <w:szCs w:val="24"/>
        </w:rPr>
        <w:t>BERLET.berlet_szam</w:t>
      </w:r>
      <w:proofErr w:type="spellEnd"/>
      <w:r>
        <w:rPr>
          <w:szCs w:val="24"/>
        </w:rPr>
        <w:t>)</w:t>
      </w:r>
    </w:p>
    <w:p w14:paraId="708E06AF" w14:textId="64C500B8" w:rsidR="003E6DF2" w:rsidRDefault="003E6DF2" w:rsidP="002C11E9">
      <w:pPr>
        <w:pStyle w:val="szdszveg"/>
        <w:spacing w:line="240" w:lineRule="auto"/>
        <w:ind w:firstLine="0"/>
        <w:rPr>
          <w:szCs w:val="24"/>
        </w:rPr>
      </w:pPr>
    </w:p>
    <w:p w14:paraId="1E8247FF" w14:textId="77777777" w:rsidR="003E6DF2" w:rsidRPr="000E77FF" w:rsidRDefault="003E6DF2" w:rsidP="003E6DF2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SOFOR(</w:t>
      </w:r>
      <w:proofErr w:type="gramEnd"/>
      <w:r w:rsidRPr="000E77FF">
        <w:rPr>
          <w:b/>
          <w:bCs/>
          <w:sz w:val="28"/>
          <w:szCs w:val="24"/>
        </w:rPr>
        <w:t>sofor_id</w:t>
      </w:r>
      <w:r w:rsidRPr="000E77FF">
        <w:rPr>
          <w:sz w:val="28"/>
          <w:szCs w:val="24"/>
        </w:rPr>
        <w:t>, nev, tel_szam, lakcim, szul_datum, nem, jogositvany_tipus)</w:t>
      </w:r>
    </w:p>
    <w:p w14:paraId="0A994F95" w14:textId="7E6CB02C" w:rsidR="003E6DF2" w:rsidRDefault="003E6DF2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 xml:space="preserve">dom(sofor_id) = {auto_inc, </w:t>
      </w:r>
      <w:r w:rsidR="003846BC">
        <w:rPr>
          <w:szCs w:val="24"/>
        </w:rPr>
        <w:t xml:space="preserve">előjel nélküli </w:t>
      </w:r>
      <w:r>
        <w:rPr>
          <w:szCs w:val="24"/>
        </w:rPr>
        <w:t>egész szám}</w:t>
      </w:r>
    </w:p>
    <w:p w14:paraId="64C647CC" w14:textId="77777777" w:rsidR="003E6DF2" w:rsidRDefault="003E6DF2" w:rsidP="003E6DF2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dom(nev) = {szöveg, max 25}</w:t>
      </w:r>
    </w:p>
    <w:p w14:paraId="7F29B467" w14:textId="77777777" w:rsidR="003E6DF2" w:rsidRDefault="003E6DF2" w:rsidP="003E6DF2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dom(tel_szam) = {szöveg, max 25}</w:t>
      </w:r>
    </w:p>
    <w:p w14:paraId="7DFABE30" w14:textId="77777777" w:rsidR="003E6DF2" w:rsidRDefault="003E6DF2" w:rsidP="003E6DF2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dom(lakcim) = {szöveg, max 50}</w:t>
      </w:r>
    </w:p>
    <w:p w14:paraId="175F3180" w14:textId="77777777" w:rsidR="003E6DF2" w:rsidRDefault="003E6DF2" w:rsidP="003E6DF2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dom(szul_datum) = {dátum, érvényes}</w:t>
      </w:r>
    </w:p>
    <w:p w14:paraId="39FAAAEE" w14:textId="77777777" w:rsidR="003E6DF2" w:rsidRDefault="003E6DF2" w:rsidP="003E6DF2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dom(nem) = {szöveg}</w:t>
      </w:r>
    </w:p>
    <w:p w14:paraId="04BDC48B" w14:textId="254183A0" w:rsidR="003E6DF2" w:rsidRDefault="003E6DF2" w:rsidP="003E6DF2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dom(jogositvany_tipus) = {szöveg</w:t>
      </w:r>
      <w:r w:rsidR="00FA2056">
        <w:rPr>
          <w:szCs w:val="24"/>
        </w:rPr>
        <w:t>, max 4</w:t>
      </w:r>
      <w:r>
        <w:rPr>
          <w:szCs w:val="24"/>
        </w:rPr>
        <w:t>}</w:t>
      </w:r>
    </w:p>
    <w:p w14:paraId="67C4BEB0" w14:textId="77777777" w:rsidR="003E6DF2" w:rsidRDefault="003E6DF2" w:rsidP="003E6DF2">
      <w:pPr>
        <w:pStyle w:val="szdszveg"/>
        <w:spacing w:line="240" w:lineRule="auto"/>
        <w:ind w:firstLine="0"/>
        <w:rPr>
          <w:szCs w:val="24"/>
        </w:rPr>
      </w:pPr>
    </w:p>
    <w:p w14:paraId="4BCF8B37" w14:textId="77777777" w:rsidR="003E6DF2" w:rsidRDefault="003E6DF2" w:rsidP="003E6DF2">
      <w:pPr>
        <w:pStyle w:val="szdszveg"/>
        <w:spacing w:line="240" w:lineRule="auto"/>
        <w:ind w:firstLine="0"/>
        <w:rPr>
          <w:szCs w:val="24"/>
        </w:rPr>
      </w:pPr>
    </w:p>
    <w:p w14:paraId="3CCFC7B1" w14:textId="77777777" w:rsidR="003846BC" w:rsidRDefault="003846BC" w:rsidP="003846BC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BERLET(</w:t>
      </w:r>
      <w:proofErr w:type="gramEnd"/>
      <w:r w:rsidRPr="000E77FF">
        <w:rPr>
          <w:b/>
          <w:bCs/>
          <w:sz w:val="28"/>
          <w:szCs w:val="24"/>
        </w:rPr>
        <w:t>berlet_szam</w:t>
      </w:r>
      <w:r w:rsidRPr="000E77FF">
        <w:rPr>
          <w:sz w:val="28"/>
          <w:szCs w:val="24"/>
        </w:rPr>
        <w:t>, vasarlasi_datum, lejarati_datum</w:t>
      </w:r>
      <w:r>
        <w:rPr>
          <w:sz w:val="28"/>
          <w:szCs w:val="24"/>
        </w:rPr>
        <w:t xml:space="preserve">, </w:t>
      </w:r>
      <w:r w:rsidRPr="0067557D">
        <w:rPr>
          <w:i/>
          <w:iCs/>
          <w:sz w:val="28"/>
          <w:szCs w:val="24"/>
        </w:rPr>
        <w:t>tipus</w:t>
      </w:r>
      <w:r w:rsidRPr="000E77FF">
        <w:rPr>
          <w:sz w:val="28"/>
          <w:szCs w:val="24"/>
        </w:rPr>
        <w:t>)</w:t>
      </w:r>
    </w:p>
    <w:p w14:paraId="3DD9BA21" w14:textId="0D7DCB28" w:rsidR="003E6DF2" w:rsidRDefault="003846BC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dom(berlet_szam) = {egész szám}</w:t>
      </w:r>
    </w:p>
    <w:p w14:paraId="24515B1B" w14:textId="15EB7890" w:rsidR="003846BC" w:rsidRDefault="003846BC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dom(vasarlasi_datum) = {datum, ervenyes}</w:t>
      </w:r>
    </w:p>
    <w:p w14:paraId="25317C92" w14:textId="016F1670" w:rsidR="003846BC" w:rsidRDefault="003846BC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dom(lejarati_datum) = {datum, ervenyes}</w:t>
      </w:r>
    </w:p>
    <w:p w14:paraId="0671253C" w14:textId="7977461E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  <w:r w:rsidRPr="00570BD4">
        <w:rPr>
          <w:i/>
          <w:iCs/>
          <w:szCs w:val="24"/>
        </w:rPr>
        <w:t>tipus</w:t>
      </w:r>
      <w:r>
        <w:rPr>
          <w:szCs w:val="24"/>
        </w:rPr>
        <w:t>: külső kulcs (</w:t>
      </w:r>
      <w:r w:rsidR="00171924">
        <w:rPr>
          <w:szCs w:val="24"/>
        </w:rPr>
        <w:t>BERLET_TIPUS.tipus</w:t>
      </w:r>
      <w:r>
        <w:rPr>
          <w:szCs w:val="24"/>
        </w:rPr>
        <w:t>)</w:t>
      </w:r>
    </w:p>
    <w:p w14:paraId="162D1A9A" w14:textId="77777777" w:rsidR="00EF0C4A" w:rsidRDefault="00EF0C4A" w:rsidP="002C11E9">
      <w:pPr>
        <w:pStyle w:val="szdszveg"/>
        <w:spacing w:line="240" w:lineRule="auto"/>
        <w:ind w:firstLine="0"/>
        <w:rPr>
          <w:szCs w:val="24"/>
        </w:rPr>
      </w:pPr>
    </w:p>
    <w:p w14:paraId="7799B866" w14:textId="77777777" w:rsidR="003846BC" w:rsidRPr="000E77FF" w:rsidRDefault="003846BC" w:rsidP="003846BC">
      <w:pPr>
        <w:pStyle w:val="szdszveg"/>
        <w:ind w:firstLine="0"/>
        <w:rPr>
          <w:sz w:val="28"/>
          <w:szCs w:val="24"/>
        </w:rPr>
      </w:pPr>
      <w:r>
        <w:rPr>
          <w:sz w:val="28"/>
          <w:szCs w:val="24"/>
        </w:rPr>
        <w:t>BERLET_</w:t>
      </w:r>
      <w:proofErr w:type="gramStart"/>
      <w:r>
        <w:rPr>
          <w:sz w:val="28"/>
          <w:szCs w:val="24"/>
        </w:rPr>
        <w:t>TIPUS(</w:t>
      </w:r>
      <w:proofErr w:type="gramEnd"/>
      <w:r w:rsidRPr="0067557D">
        <w:rPr>
          <w:b/>
          <w:bCs/>
          <w:sz w:val="28"/>
          <w:szCs w:val="24"/>
        </w:rPr>
        <w:t>tipus</w:t>
      </w:r>
      <w:r>
        <w:rPr>
          <w:sz w:val="28"/>
          <w:szCs w:val="24"/>
        </w:rPr>
        <w:t>, ar)</w:t>
      </w:r>
    </w:p>
    <w:p w14:paraId="62752340" w14:textId="4B690446" w:rsidR="003846BC" w:rsidRDefault="003846BC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dom(tipus) = {szöveg</w:t>
      </w:r>
      <w:r w:rsidR="00FA2056">
        <w:rPr>
          <w:szCs w:val="24"/>
        </w:rPr>
        <w:t>, max 20</w:t>
      </w:r>
      <w:r>
        <w:rPr>
          <w:szCs w:val="24"/>
        </w:rPr>
        <w:t>}</w:t>
      </w:r>
    </w:p>
    <w:p w14:paraId="556830DA" w14:textId="093D475C" w:rsidR="003846BC" w:rsidRDefault="003846BC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dom(ar) = {előjel nélküli egész szám}</w:t>
      </w:r>
    </w:p>
    <w:p w14:paraId="054A8DEB" w14:textId="77777777" w:rsidR="003846BC" w:rsidRDefault="003846BC" w:rsidP="002C11E9">
      <w:pPr>
        <w:pStyle w:val="szdszveg"/>
        <w:spacing w:line="240" w:lineRule="auto"/>
        <w:ind w:firstLine="0"/>
        <w:rPr>
          <w:szCs w:val="24"/>
        </w:rPr>
      </w:pPr>
    </w:p>
    <w:p w14:paraId="65C81D5A" w14:textId="77777777" w:rsidR="00FF3624" w:rsidRPr="000E77FF" w:rsidRDefault="00FF3624" w:rsidP="00FF3624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MENETJEGY(</w:t>
      </w:r>
      <w:proofErr w:type="gramEnd"/>
      <w:r w:rsidRPr="000E77FF">
        <w:rPr>
          <w:b/>
          <w:bCs/>
          <w:sz w:val="28"/>
          <w:szCs w:val="24"/>
        </w:rPr>
        <w:t>jegyszam</w:t>
      </w:r>
      <w:r w:rsidRPr="000E77FF">
        <w:rPr>
          <w:sz w:val="28"/>
          <w:szCs w:val="24"/>
        </w:rPr>
        <w:t>, vasarlasi_datum, lejarati_datum, ar)</w:t>
      </w:r>
    </w:p>
    <w:p w14:paraId="7DF8A1BB" w14:textId="11CA95E7" w:rsidR="003846BC" w:rsidRDefault="00FF3624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dom(jegyszam) = {előjel nélküli egész}</w:t>
      </w:r>
    </w:p>
    <w:p w14:paraId="5B96F8A9" w14:textId="77777777" w:rsidR="00FF3624" w:rsidRDefault="00FF3624" w:rsidP="00FF3624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dom(vasarlasi_datum) = {datum, ervenyes}</w:t>
      </w:r>
    </w:p>
    <w:p w14:paraId="094B8016" w14:textId="77777777" w:rsidR="00FF3624" w:rsidRDefault="00FF3624" w:rsidP="00FF3624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dom(lejarati_datum) = {datum, ervenyes}</w:t>
      </w:r>
    </w:p>
    <w:p w14:paraId="331D8CFA" w14:textId="2039B965" w:rsidR="00FF3624" w:rsidRDefault="00FF3624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dom(ar) = {előjel nélküli egész}</w:t>
      </w:r>
    </w:p>
    <w:p w14:paraId="300EE9B0" w14:textId="77777777" w:rsidR="00135FAC" w:rsidRDefault="00135FAC" w:rsidP="002C11E9">
      <w:pPr>
        <w:pStyle w:val="szdszveg"/>
        <w:spacing w:line="240" w:lineRule="auto"/>
        <w:ind w:firstLine="0"/>
        <w:rPr>
          <w:szCs w:val="24"/>
        </w:rPr>
      </w:pPr>
    </w:p>
    <w:p w14:paraId="72412472" w14:textId="77777777" w:rsidR="00135FAC" w:rsidRPr="000E77FF" w:rsidRDefault="00135FAC" w:rsidP="00135FAC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GEPJARMUVEK(</w:t>
      </w:r>
      <w:proofErr w:type="gramEnd"/>
      <w:r w:rsidRPr="000E77FF">
        <w:rPr>
          <w:b/>
          <w:bCs/>
          <w:sz w:val="28"/>
          <w:szCs w:val="24"/>
        </w:rPr>
        <w:t>alvazszam</w:t>
      </w:r>
      <w:r w:rsidRPr="000E77FF">
        <w:rPr>
          <w:sz w:val="28"/>
          <w:szCs w:val="24"/>
        </w:rPr>
        <w:t>, tipus, modell, ferohely)</w:t>
      </w:r>
    </w:p>
    <w:p w14:paraId="5F91AA5A" w14:textId="6ADBE181" w:rsidR="00135FAC" w:rsidRDefault="00135FAC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dom(alvazszam) = {előjel nélküli egész}</w:t>
      </w:r>
    </w:p>
    <w:p w14:paraId="5CCB2C51" w14:textId="2C033355" w:rsidR="00135FAC" w:rsidRDefault="00135FAC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dom(tipus) = {szöveges, max 50}</w:t>
      </w:r>
    </w:p>
    <w:p w14:paraId="3F095DBF" w14:textId="77777777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</w:p>
    <w:p w14:paraId="4CFF2627" w14:textId="77777777" w:rsidR="00736EE3" w:rsidRPr="000E77FF" w:rsidRDefault="00736EE3" w:rsidP="00736EE3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JARAT(</w:t>
      </w:r>
      <w:proofErr w:type="gramEnd"/>
      <w:r w:rsidRPr="000E77FF">
        <w:rPr>
          <w:b/>
          <w:bCs/>
          <w:sz w:val="28"/>
          <w:szCs w:val="24"/>
        </w:rPr>
        <w:t>sofor_id, alvazszam</w:t>
      </w:r>
      <w:r w:rsidRPr="000E77FF">
        <w:rPr>
          <w:sz w:val="28"/>
          <w:szCs w:val="24"/>
        </w:rPr>
        <w:t>, indulas, erkezes, kezdo_allomas, veg_allomas)</w:t>
      </w:r>
    </w:p>
    <w:p w14:paraId="69AFB8CE" w14:textId="542B30E1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dom(sofor_id) = {auto_inc, előjel nélküli egész}</w:t>
      </w:r>
    </w:p>
    <w:p w14:paraId="2F8CFE2D" w14:textId="76D66D06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dom(alvazszam) = {szöveg, max 20}</w:t>
      </w:r>
    </w:p>
    <w:p w14:paraId="6FE41B8D" w14:textId="45617C16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lastRenderedPageBreak/>
        <w:t>dom(indulas) = {dátum, érvényes}</w:t>
      </w:r>
    </w:p>
    <w:p w14:paraId="373B375F" w14:textId="2706EB53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dom(erkezes) = {dátum, érvényes}</w:t>
      </w:r>
    </w:p>
    <w:p w14:paraId="455D3587" w14:textId="440AF2C2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dom(kezdo_allomas) = {szöveg, max 50}</w:t>
      </w:r>
    </w:p>
    <w:p w14:paraId="3EDA92EA" w14:textId="5C2BF584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dom(veg_allomas) = {szöveg, max 50}</w:t>
      </w:r>
    </w:p>
    <w:p w14:paraId="6EDC6E8C" w14:textId="77777777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</w:p>
    <w:p w14:paraId="4138BF44" w14:textId="768005FD" w:rsidR="00736EE3" w:rsidRDefault="00736EE3" w:rsidP="00736EE3">
      <w:pPr>
        <w:pStyle w:val="szdszveg"/>
        <w:spacing w:line="480" w:lineRule="auto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UTAZAS(</w:t>
      </w:r>
      <w:proofErr w:type="gramEnd"/>
      <w:r w:rsidRPr="000E77FF">
        <w:rPr>
          <w:b/>
          <w:bCs/>
          <w:sz w:val="28"/>
          <w:szCs w:val="24"/>
        </w:rPr>
        <w:t>utas_id, alvazszam</w:t>
      </w:r>
      <w:r w:rsidRPr="000E77FF">
        <w:rPr>
          <w:sz w:val="28"/>
          <w:szCs w:val="24"/>
        </w:rPr>
        <w:t xml:space="preserve">, leszallas, felszallas) </w:t>
      </w:r>
    </w:p>
    <w:p w14:paraId="1080DC86" w14:textId="3A98C05F" w:rsidR="00736EE3" w:rsidRPr="00736EE3" w:rsidRDefault="00736EE3" w:rsidP="00736EE3">
      <w:pPr>
        <w:pStyle w:val="szdszveg"/>
        <w:spacing w:line="240" w:lineRule="auto"/>
        <w:ind w:firstLine="0"/>
        <w:rPr>
          <w:szCs w:val="24"/>
        </w:rPr>
      </w:pPr>
      <w:r w:rsidRPr="00736EE3">
        <w:rPr>
          <w:szCs w:val="24"/>
        </w:rPr>
        <w:t>dom(leszallas) = {dátum, érvényes}</w:t>
      </w:r>
    </w:p>
    <w:p w14:paraId="5F1B9BE6" w14:textId="12F4E969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dom(felszallas) = {dátum, érvényes}</w:t>
      </w:r>
    </w:p>
    <w:p w14:paraId="3576E0FC" w14:textId="77777777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</w:p>
    <w:p w14:paraId="3D64A6E7" w14:textId="77777777" w:rsidR="00736EE3" w:rsidRDefault="00736EE3" w:rsidP="00736EE3">
      <w:pPr>
        <w:pStyle w:val="szdszveg"/>
        <w:ind w:firstLine="0"/>
        <w:rPr>
          <w:sz w:val="28"/>
          <w:szCs w:val="24"/>
        </w:rPr>
      </w:pPr>
      <w:proofErr w:type="gramStart"/>
      <w:r w:rsidRPr="000E77FF">
        <w:rPr>
          <w:sz w:val="28"/>
          <w:szCs w:val="24"/>
        </w:rPr>
        <w:t>JEGYNYILVANTARTAS(</w:t>
      </w:r>
      <w:proofErr w:type="gramEnd"/>
      <w:r w:rsidRPr="000E77FF">
        <w:rPr>
          <w:b/>
          <w:bCs/>
          <w:sz w:val="28"/>
          <w:szCs w:val="24"/>
        </w:rPr>
        <w:t>utas_id, jegyszam</w:t>
      </w:r>
      <w:r w:rsidRPr="000E77FF">
        <w:rPr>
          <w:sz w:val="28"/>
          <w:szCs w:val="24"/>
        </w:rPr>
        <w:t>)</w:t>
      </w:r>
    </w:p>
    <w:p w14:paraId="5BC224CF" w14:textId="63FCADD7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  <w:r>
        <w:rPr>
          <w:szCs w:val="24"/>
        </w:rPr>
        <w:t>utas_id: külső kulcs (UTAS.utas_id)</w:t>
      </w:r>
    </w:p>
    <w:p w14:paraId="7436CE9A" w14:textId="78FC8570" w:rsidR="00736EE3" w:rsidRPr="00736EE3" w:rsidRDefault="00736EE3" w:rsidP="002C11E9">
      <w:pPr>
        <w:pStyle w:val="szdszveg"/>
        <w:spacing w:line="240" w:lineRule="auto"/>
        <w:ind w:firstLine="0"/>
        <w:rPr>
          <w:b/>
          <w:bCs/>
          <w:szCs w:val="24"/>
        </w:rPr>
      </w:pPr>
      <w:r>
        <w:rPr>
          <w:szCs w:val="24"/>
        </w:rPr>
        <w:t>jegyszam: külső kulcs (MENETJEGY.jegyszam)</w:t>
      </w:r>
    </w:p>
    <w:p w14:paraId="4ECF26DC" w14:textId="77777777" w:rsidR="00736EE3" w:rsidRPr="00736EE3" w:rsidRDefault="00736EE3" w:rsidP="002C11E9">
      <w:pPr>
        <w:pStyle w:val="szdszveg"/>
        <w:spacing w:line="240" w:lineRule="auto"/>
        <w:ind w:firstLine="0"/>
        <w:rPr>
          <w:b/>
          <w:bCs/>
          <w:szCs w:val="24"/>
        </w:rPr>
      </w:pPr>
    </w:p>
    <w:p w14:paraId="7EE2EE36" w14:textId="77777777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</w:p>
    <w:p w14:paraId="2E5DD651" w14:textId="77777777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</w:p>
    <w:p w14:paraId="3AA04F01" w14:textId="77777777" w:rsidR="00736EE3" w:rsidRDefault="00736EE3" w:rsidP="002C11E9">
      <w:pPr>
        <w:pStyle w:val="szdszveg"/>
        <w:spacing w:line="240" w:lineRule="auto"/>
        <w:ind w:firstLine="0"/>
        <w:rPr>
          <w:szCs w:val="24"/>
        </w:rPr>
      </w:pPr>
    </w:p>
    <w:p w14:paraId="73D124BC" w14:textId="77777777" w:rsidR="00712288" w:rsidRDefault="00712288" w:rsidP="00712288">
      <w:pPr>
        <w:pStyle w:val="szdszveg"/>
      </w:pPr>
    </w:p>
    <w:sectPr w:rsidR="00712288" w:rsidSect="00EB5ECD">
      <w:footerReference w:type="default" r:id="rId13"/>
      <w:footerReference w:type="first" r:id="rId14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A9E5" w14:textId="77777777" w:rsidR="00EB5ECD" w:rsidRDefault="00EB5ECD" w:rsidP="00402F50">
      <w:r>
        <w:separator/>
      </w:r>
    </w:p>
  </w:endnote>
  <w:endnote w:type="continuationSeparator" w:id="0">
    <w:p w14:paraId="19078B79" w14:textId="77777777" w:rsidR="00EB5ECD" w:rsidRDefault="00EB5ECD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163533"/>
      <w:docPartObj>
        <w:docPartGallery w:val="Page Numbers (Bottom of Page)"/>
        <w:docPartUnique/>
      </w:docPartObj>
    </w:sdtPr>
    <w:sdtContent>
      <w:p w14:paraId="41C66B2F" w14:textId="55634A8F" w:rsidR="009A6CF0" w:rsidRDefault="009A6CF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F5CE7" w14:textId="1625C36A" w:rsidR="00543EE0" w:rsidRDefault="00543EE0" w:rsidP="009A6CF0">
    <w:pPr>
      <w:pStyle w:val="llb"/>
      <w:jc w:val="cen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32F5" w14:textId="77777777" w:rsidR="00EB5ECD" w:rsidRDefault="00EB5ECD" w:rsidP="00402F50">
      <w:r>
        <w:separator/>
      </w:r>
    </w:p>
  </w:footnote>
  <w:footnote w:type="continuationSeparator" w:id="0">
    <w:p w14:paraId="7E0C3A44" w14:textId="77777777" w:rsidR="00EB5ECD" w:rsidRDefault="00EB5ECD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92A93"/>
    <w:multiLevelType w:val="hybridMultilevel"/>
    <w:tmpl w:val="12AA3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059455">
    <w:abstractNumId w:val="3"/>
  </w:num>
  <w:num w:numId="2" w16cid:durableId="515316338">
    <w:abstractNumId w:val="5"/>
  </w:num>
  <w:num w:numId="3" w16cid:durableId="735736523">
    <w:abstractNumId w:val="2"/>
  </w:num>
  <w:num w:numId="4" w16cid:durableId="408037616">
    <w:abstractNumId w:val="3"/>
  </w:num>
  <w:num w:numId="5" w16cid:durableId="714625817">
    <w:abstractNumId w:val="4"/>
  </w:num>
  <w:num w:numId="6" w16cid:durableId="384958476">
    <w:abstractNumId w:val="3"/>
    <w:lvlOverride w:ilvl="0">
      <w:startOverride w:val="1"/>
    </w:lvlOverride>
  </w:num>
  <w:num w:numId="7" w16cid:durableId="1400714213">
    <w:abstractNumId w:val="0"/>
  </w:num>
  <w:num w:numId="8" w16cid:durableId="1304042958">
    <w:abstractNumId w:val="0"/>
    <w:lvlOverride w:ilvl="0">
      <w:startOverride w:val="1"/>
    </w:lvlOverride>
  </w:num>
  <w:num w:numId="9" w16cid:durableId="116028822">
    <w:abstractNumId w:val="3"/>
    <w:lvlOverride w:ilvl="0">
      <w:startOverride w:val="1"/>
    </w:lvlOverride>
  </w:num>
  <w:num w:numId="10" w16cid:durableId="326129256">
    <w:abstractNumId w:val="5"/>
    <w:lvlOverride w:ilvl="0">
      <w:startOverride w:val="1"/>
    </w:lvlOverride>
  </w:num>
  <w:num w:numId="11" w16cid:durableId="412246421">
    <w:abstractNumId w:val="5"/>
    <w:lvlOverride w:ilvl="0">
      <w:startOverride w:val="1"/>
    </w:lvlOverride>
  </w:num>
  <w:num w:numId="12" w16cid:durableId="1610241537">
    <w:abstractNumId w:val="5"/>
    <w:lvlOverride w:ilvl="0">
      <w:startOverride w:val="1"/>
    </w:lvlOverride>
  </w:num>
  <w:num w:numId="13" w16cid:durableId="849956144">
    <w:abstractNumId w:val="5"/>
  </w:num>
  <w:num w:numId="14" w16cid:durableId="677922739">
    <w:abstractNumId w:val="5"/>
    <w:lvlOverride w:ilvl="0">
      <w:startOverride w:val="1"/>
    </w:lvlOverride>
  </w:num>
  <w:num w:numId="15" w16cid:durableId="249200229">
    <w:abstractNumId w:val="1"/>
  </w:num>
  <w:num w:numId="16" w16cid:durableId="2016566237">
    <w:abstractNumId w:val="6"/>
  </w:num>
  <w:num w:numId="17" w16cid:durableId="41806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3142F"/>
    <w:rsid w:val="00032C0B"/>
    <w:rsid w:val="00036055"/>
    <w:rsid w:val="00056DF2"/>
    <w:rsid w:val="000638B8"/>
    <w:rsid w:val="000730E4"/>
    <w:rsid w:val="00083CA1"/>
    <w:rsid w:val="00086913"/>
    <w:rsid w:val="000A13A3"/>
    <w:rsid w:val="000A4E1F"/>
    <w:rsid w:val="000B54A5"/>
    <w:rsid w:val="000B59BE"/>
    <w:rsid w:val="000C7BCF"/>
    <w:rsid w:val="000E77FF"/>
    <w:rsid w:val="0010025D"/>
    <w:rsid w:val="00113495"/>
    <w:rsid w:val="00117142"/>
    <w:rsid w:val="00130CB1"/>
    <w:rsid w:val="00135FAC"/>
    <w:rsid w:val="00171924"/>
    <w:rsid w:val="00182EC8"/>
    <w:rsid w:val="001C4188"/>
    <w:rsid w:val="001C6720"/>
    <w:rsid w:val="001C7F5D"/>
    <w:rsid w:val="001E344D"/>
    <w:rsid w:val="001F50A6"/>
    <w:rsid w:val="00203A33"/>
    <w:rsid w:val="0021040A"/>
    <w:rsid w:val="0022549B"/>
    <w:rsid w:val="0024058D"/>
    <w:rsid w:val="002670F2"/>
    <w:rsid w:val="00267D3B"/>
    <w:rsid w:val="00270C02"/>
    <w:rsid w:val="002B2134"/>
    <w:rsid w:val="002C11E9"/>
    <w:rsid w:val="002D35FE"/>
    <w:rsid w:val="002E35EC"/>
    <w:rsid w:val="002E7073"/>
    <w:rsid w:val="002F4136"/>
    <w:rsid w:val="00303042"/>
    <w:rsid w:val="0031358B"/>
    <w:rsid w:val="003156EC"/>
    <w:rsid w:val="00316151"/>
    <w:rsid w:val="0032423C"/>
    <w:rsid w:val="003300DB"/>
    <w:rsid w:val="00352069"/>
    <w:rsid w:val="00357D0D"/>
    <w:rsid w:val="003846BC"/>
    <w:rsid w:val="003A243D"/>
    <w:rsid w:val="003B125B"/>
    <w:rsid w:val="003B1866"/>
    <w:rsid w:val="003E6DF2"/>
    <w:rsid w:val="0040218F"/>
    <w:rsid w:val="00402F50"/>
    <w:rsid w:val="00405EB7"/>
    <w:rsid w:val="0040660C"/>
    <w:rsid w:val="004116B9"/>
    <w:rsid w:val="00445A1E"/>
    <w:rsid w:val="00456768"/>
    <w:rsid w:val="00467A2A"/>
    <w:rsid w:val="00473888"/>
    <w:rsid w:val="00481C13"/>
    <w:rsid w:val="004914CD"/>
    <w:rsid w:val="004949A5"/>
    <w:rsid w:val="00494EA7"/>
    <w:rsid w:val="004960DD"/>
    <w:rsid w:val="004C7BE7"/>
    <w:rsid w:val="004D2451"/>
    <w:rsid w:val="004D3B70"/>
    <w:rsid w:val="004D5CBE"/>
    <w:rsid w:val="004E5FBA"/>
    <w:rsid w:val="00507543"/>
    <w:rsid w:val="005148DB"/>
    <w:rsid w:val="005276F1"/>
    <w:rsid w:val="00533EAC"/>
    <w:rsid w:val="00534E32"/>
    <w:rsid w:val="00537E8D"/>
    <w:rsid w:val="00543EE0"/>
    <w:rsid w:val="00556B13"/>
    <w:rsid w:val="00570BD4"/>
    <w:rsid w:val="005835C4"/>
    <w:rsid w:val="005841D2"/>
    <w:rsid w:val="00597E28"/>
    <w:rsid w:val="005A604D"/>
    <w:rsid w:val="005A6473"/>
    <w:rsid w:val="005B52A1"/>
    <w:rsid w:val="005B7192"/>
    <w:rsid w:val="005C1CE8"/>
    <w:rsid w:val="005C2E49"/>
    <w:rsid w:val="005D5CEE"/>
    <w:rsid w:val="005D62D9"/>
    <w:rsid w:val="0063280A"/>
    <w:rsid w:val="006401F4"/>
    <w:rsid w:val="0067557D"/>
    <w:rsid w:val="00680CD7"/>
    <w:rsid w:val="00681B86"/>
    <w:rsid w:val="006825D3"/>
    <w:rsid w:val="00693FD2"/>
    <w:rsid w:val="00697A9B"/>
    <w:rsid w:val="006A4F4E"/>
    <w:rsid w:val="006B287E"/>
    <w:rsid w:val="006B52C9"/>
    <w:rsid w:val="006D0D37"/>
    <w:rsid w:val="006F0442"/>
    <w:rsid w:val="006F230B"/>
    <w:rsid w:val="00712288"/>
    <w:rsid w:val="00736EE3"/>
    <w:rsid w:val="00746E47"/>
    <w:rsid w:val="00757BC5"/>
    <w:rsid w:val="007B09F2"/>
    <w:rsid w:val="007E4513"/>
    <w:rsid w:val="007E7D34"/>
    <w:rsid w:val="0081260C"/>
    <w:rsid w:val="00824167"/>
    <w:rsid w:val="00826A39"/>
    <w:rsid w:val="00842494"/>
    <w:rsid w:val="00845126"/>
    <w:rsid w:val="008616F8"/>
    <w:rsid w:val="008626B6"/>
    <w:rsid w:val="008A6C96"/>
    <w:rsid w:val="008B1AB2"/>
    <w:rsid w:val="008B6694"/>
    <w:rsid w:val="008C3D48"/>
    <w:rsid w:val="008D77D4"/>
    <w:rsid w:val="008E2628"/>
    <w:rsid w:val="008F3970"/>
    <w:rsid w:val="008F473A"/>
    <w:rsid w:val="00926629"/>
    <w:rsid w:val="009361C4"/>
    <w:rsid w:val="0094077D"/>
    <w:rsid w:val="00950F31"/>
    <w:rsid w:val="00954972"/>
    <w:rsid w:val="00954F25"/>
    <w:rsid w:val="00964154"/>
    <w:rsid w:val="00973BA9"/>
    <w:rsid w:val="009765A8"/>
    <w:rsid w:val="009A06D8"/>
    <w:rsid w:val="009A6CF0"/>
    <w:rsid w:val="009B4476"/>
    <w:rsid w:val="009B5D79"/>
    <w:rsid w:val="009C423F"/>
    <w:rsid w:val="009C7262"/>
    <w:rsid w:val="009D5E8B"/>
    <w:rsid w:val="009F5597"/>
    <w:rsid w:val="00A0050F"/>
    <w:rsid w:val="00A03A72"/>
    <w:rsid w:val="00A1226E"/>
    <w:rsid w:val="00A12C1B"/>
    <w:rsid w:val="00A17C13"/>
    <w:rsid w:val="00A33C17"/>
    <w:rsid w:val="00A6121C"/>
    <w:rsid w:val="00A6211D"/>
    <w:rsid w:val="00A67C3A"/>
    <w:rsid w:val="00A72F2E"/>
    <w:rsid w:val="00A75FC3"/>
    <w:rsid w:val="00A90050"/>
    <w:rsid w:val="00A93E6F"/>
    <w:rsid w:val="00AC247F"/>
    <w:rsid w:val="00AC651D"/>
    <w:rsid w:val="00AD77F8"/>
    <w:rsid w:val="00AE0F4B"/>
    <w:rsid w:val="00AE49E0"/>
    <w:rsid w:val="00B02692"/>
    <w:rsid w:val="00B03BE5"/>
    <w:rsid w:val="00B1628F"/>
    <w:rsid w:val="00B2740D"/>
    <w:rsid w:val="00B52BCC"/>
    <w:rsid w:val="00B81C16"/>
    <w:rsid w:val="00B86236"/>
    <w:rsid w:val="00BC0E3B"/>
    <w:rsid w:val="00BC1D68"/>
    <w:rsid w:val="00BC55D0"/>
    <w:rsid w:val="00BD7615"/>
    <w:rsid w:val="00BE59FE"/>
    <w:rsid w:val="00BF10E4"/>
    <w:rsid w:val="00C041FB"/>
    <w:rsid w:val="00C106BE"/>
    <w:rsid w:val="00C15EB7"/>
    <w:rsid w:val="00C42628"/>
    <w:rsid w:val="00C47342"/>
    <w:rsid w:val="00C55637"/>
    <w:rsid w:val="00C55A34"/>
    <w:rsid w:val="00C56096"/>
    <w:rsid w:val="00C56E0B"/>
    <w:rsid w:val="00C8527B"/>
    <w:rsid w:val="00C910EF"/>
    <w:rsid w:val="00CB2B92"/>
    <w:rsid w:val="00CD37BA"/>
    <w:rsid w:val="00CE463A"/>
    <w:rsid w:val="00CF6CB2"/>
    <w:rsid w:val="00D2466E"/>
    <w:rsid w:val="00D26B5E"/>
    <w:rsid w:val="00D30A73"/>
    <w:rsid w:val="00D346A0"/>
    <w:rsid w:val="00D41765"/>
    <w:rsid w:val="00D62D1C"/>
    <w:rsid w:val="00D80C83"/>
    <w:rsid w:val="00DA7F31"/>
    <w:rsid w:val="00DB12A0"/>
    <w:rsid w:val="00DB720A"/>
    <w:rsid w:val="00DC0199"/>
    <w:rsid w:val="00DC0FBD"/>
    <w:rsid w:val="00DC331C"/>
    <w:rsid w:val="00DD6474"/>
    <w:rsid w:val="00DE0A53"/>
    <w:rsid w:val="00DE23EF"/>
    <w:rsid w:val="00DE3BF5"/>
    <w:rsid w:val="00DF2CFE"/>
    <w:rsid w:val="00DF75A4"/>
    <w:rsid w:val="00E3627F"/>
    <w:rsid w:val="00E444DB"/>
    <w:rsid w:val="00E63A00"/>
    <w:rsid w:val="00E673D8"/>
    <w:rsid w:val="00E739BF"/>
    <w:rsid w:val="00EA130B"/>
    <w:rsid w:val="00EA5D04"/>
    <w:rsid w:val="00EB5ECD"/>
    <w:rsid w:val="00ED17DF"/>
    <w:rsid w:val="00EE749F"/>
    <w:rsid w:val="00EF0431"/>
    <w:rsid w:val="00EF0C4A"/>
    <w:rsid w:val="00EF4DA3"/>
    <w:rsid w:val="00EF775D"/>
    <w:rsid w:val="00EF77FA"/>
    <w:rsid w:val="00F01BCD"/>
    <w:rsid w:val="00F03991"/>
    <w:rsid w:val="00F03B77"/>
    <w:rsid w:val="00F12FD5"/>
    <w:rsid w:val="00F15460"/>
    <w:rsid w:val="00F16255"/>
    <w:rsid w:val="00F225E4"/>
    <w:rsid w:val="00F31089"/>
    <w:rsid w:val="00F37E77"/>
    <w:rsid w:val="00F509ED"/>
    <w:rsid w:val="00F57F44"/>
    <w:rsid w:val="00F61E05"/>
    <w:rsid w:val="00F802FB"/>
    <w:rsid w:val="00F909C9"/>
    <w:rsid w:val="00F91F91"/>
    <w:rsid w:val="00F94734"/>
    <w:rsid w:val="00FA2056"/>
    <w:rsid w:val="00FA7DD9"/>
    <w:rsid w:val="00FC43E2"/>
    <w:rsid w:val="00FE1039"/>
    <w:rsid w:val="00FE1A22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194</TotalTime>
  <Pages>1</Pages>
  <Words>526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Hoki Attila</cp:lastModifiedBy>
  <cp:revision>32</cp:revision>
  <cp:lastPrinted>2024-03-21T09:57:00Z</cp:lastPrinted>
  <dcterms:created xsi:type="dcterms:W3CDTF">2024-03-20T10:16:00Z</dcterms:created>
  <dcterms:modified xsi:type="dcterms:W3CDTF">2024-03-21T09:58:00Z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